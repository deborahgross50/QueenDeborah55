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B9175F19-4E80-48C4-931A-C40E2DECAA67}"/>
            <w:text/>
          </w:sdtPr>
          <w:sdtEndPr/>
          <w:sdtContent>
            <w:p w14:paraId="033C1C0F" w14:textId="77777777" w:rsidR="00643D39" w:rsidRDefault="00A65F23" w:rsidP="00A65F23">
              <w:pPr>
                <w:pStyle w:val="Publishwithline"/>
              </w:pPr>
              <w:r>
                <w:t>The Midas Legacy</w:t>
              </w:r>
              <w:r w:rsidR="00196AEA">
                <w:t xml:space="preserve"> welcome message</w:t>
              </w:r>
            </w:p>
          </w:sdtContent>
        </w:sdt>
        <w:p w14:paraId="340D1915" w14:textId="77777777" w:rsidR="00643D39" w:rsidRDefault="00643D39">
          <w:pPr>
            <w:pStyle w:val="underline"/>
          </w:pPr>
        </w:p>
        <w:p w14:paraId="758805DB" w14:textId="77777777" w:rsidR="00643D39" w:rsidRDefault="00467075">
          <w:pPr>
            <w:pStyle w:val="PadderBetweenControlandBody"/>
          </w:pPr>
        </w:p>
      </w:sdtContent>
    </w:sdt>
    <w:p w14:paraId="7E55A17C" w14:textId="77777777" w:rsidR="004A525D" w:rsidRDefault="004A525D" w:rsidP="00DA2BE3">
      <w:r>
        <w:t>Hello and welcome to the Midas Legacy Club, because by making it to this point, it shows me how serious you are about  changing your life.</w:t>
      </w:r>
      <w:r w:rsidR="00DA2BE3" w:rsidRPr="004A525D">
        <w:t xml:space="preserve">  </w:t>
      </w:r>
      <w:r>
        <w:t>Then come with me and embark upon a new journey filled with life-lasting dreams that actually do come straight.</w:t>
      </w:r>
      <w:r w:rsidR="00DA2BE3">
        <w:t xml:space="preserve"> </w:t>
      </w:r>
    </w:p>
    <w:p w14:paraId="362106DC" w14:textId="77777777" w:rsidR="004A525D" w:rsidRPr="004A525D" w:rsidRDefault="004A525D" w:rsidP="00DA2BE3">
      <w:pPr>
        <w:rPr>
          <w:color w:val="FF0000"/>
        </w:rPr>
      </w:pPr>
      <w:r>
        <w:rPr>
          <w:color w:val="FF0000"/>
        </w:rPr>
        <w:t>This is just for those who are serious about earning substantial money (if that is not you then block off right now) since I don’t have time for slackers…</w:t>
      </w:r>
    </w:p>
    <w:p w14:paraId="2C1106A8" w14:textId="77777777" w:rsidR="004A525D" w:rsidRDefault="004A525D" w:rsidP="00DA2BE3">
      <w:r>
        <w:t>Thanks for sticking with me and now the journey of your spirit will surely vary.</w:t>
      </w:r>
      <w:r w:rsidR="00DA2BE3" w:rsidRPr="004A525D">
        <w:t xml:space="preserve"> </w:t>
      </w:r>
      <w:r>
        <w:t>You have attained a place I your life that you feel like things can truly convert.</w:t>
      </w:r>
      <w:r w:rsidR="00DA2BE3" w:rsidRPr="004A525D">
        <w:t xml:space="preserve"> </w:t>
      </w:r>
      <w:r>
        <w:t>I too was once where you are now.</w:t>
      </w:r>
    </w:p>
    <w:p w14:paraId="2439219E" w14:textId="77777777" w:rsidR="004A525D" w:rsidRDefault="00DA2BE3" w:rsidP="00DA2BE3">
      <w:r w:rsidRPr="004A525D">
        <w:t xml:space="preserve"> </w:t>
      </w:r>
      <w:r w:rsidR="004A525D">
        <w:t>You can start to realize the steps that are necessary for you to reach your destinations.</w:t>
      </w:r>
      <w:r w:rsidR="004A525D" w:rsidRPr="004A525D">
        <w:t xml:space="preserve"> </w:t>
      </w:r>
      <w:r w:rsidR="004A525D">
        <w:t>Life is full of little lessons and disappointment so I don’t what to disappoint you at all…</w:t>
      </w:r>
    </w:p>
    <w:p w14:paraId="3ECB61EC" w14:textId="77777777" w:rsidR="00643D39" w:rsidRDefault="004A525D" w:rsidP="00DA2BE3">
      <w:r>
        <w:t>In that respect are some little lessons that will structure and nurture your new animation.</w:t>
      </w:r>
      <w:r w:rsidRPr="004A525D">
        <w:t xml:space="preserve"> So come aboard and</w:t>
      </w:r>
      <w:r>
        <w:t xml:space="preserve"> watch what happens in here</w:t>
      </w:r>
      <w:r w:rsidRPr="004A525D">
        <w:t xml:space="preserve"> afterwards.</w:t>
      </w:r>
    </w:p>
    <w:p w14:paraId="1B786511" w14:textId="1EC25D14" w:rsidR="004A525D" w:rsidRDefault="004A525D" w:rsidP="00DA2BE3">
      <w:r>
        <w:t>See you on the inside&gt;&gt;&gt;</w:t>
      </w:r>
      <w:r w:rsidR="002675FE">
        <w:t xml:space="preserve"> Deborah Gross</w:t>
      </w:r>
      <w:bookmarkStart w:id="0" w:name="_GoBack"/>
      <w:bookmarkEnd w:id="0"/>
    </w:p>
    <w:p w14:paraId="74C9F7D7" w14:textId="77777777" w:rsidR="001C6505" w:rsidRDefault="00467075" w:rsidP="00DA2BE3">
      <w:hyperlink r:id="rId6" w:history="1">
        <w:r w:rsidR="003005C4" w:rsidRPr="006D24D8">
          <w:rPr>
            <w:rStyle w:val="Hyperlink"/>
          </w:rPr>
          <w:t>https://youtu.be/qnTmMFJLMdQ</w:t>
        </w:r>
      </w:hyperlink>
    </w:p>
    <w:p w14:paraId="0335FBEE" w14:textId="77777777" w:rsidR="003005C4" w:rsidRDefault="003005C4" w:rsidP="00DA2BE3">
      <w:r w:rsidRPr="003005C4">
        <w:t>https://youtu.be/90iSkpcGApA</w:t>
      </w:r>
    </w:p>
    <w:sectPr w:rsidR="003005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0MTIysTQxNbM0NrFU0lEKTi0uzszPAykwrgUAUaATKiwAAAA="/>
    <w:docVar w:name="Blog" w:val="1"/>
  </w:docVars>
  <w:rsids>
    <w:rsidRoot w:val="00373601"/>
    <w:rsid w:val="000C496A"/>
    <w:rsid w:val="00196AEA"/>
    <w:rsid w:val="001C6505"/>
    <w:rsid w:val="002675FE"/>
    <w:rsid w:val="003005C4"/>
    <w:rsid w:val="00305A33"/>
    <w:rsid w:val="00373601"/>
    <w:rsid w:val="00467075"/>
    <w:rsid w:val="004A525D"/>
    <w:rsid w:val="00595AB8"/>
    <w:rsid w:val="006132D4"/>
    <w:rsid w:val="00643D39"/>
    <w:rsid w:val="0078388D"/>
    <w:rsid w:val="00892503"/>
    <w:rsid w:val="00A65F23"/>
    <w:rsid w:val="00BF4D3B"/>
    <w:rsid w:val="00DA2BE3"/>
    <w:rsid w:val="00F6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A63F"/>
  <w15:docId w15:val="{A34E9B41-BF75-434F-BE95-D05BD23B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e-I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736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3005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qnTmMFJLMd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75DE3-E7F3-4AD7-867C-DF37E5ABD793}"/>
      </w:docPartPr>
      <w:docPartBody>
        <w:p w:rsidR="00000000" w:rsidRDefault="00DF3E2C">
          <w:r w:rsidRPr="0022325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C97"/>
    <w:rsid w:val="003609AB"/>
    <w:rsid w:val="00360DDE"/>
    <w:rsid w:val="003631E1"/>
    <w:rsid w:val="00853118"/>
    <w:rsid w:val="008E4ACE"/>
    <w:rsid w:val="00AF1103"/>
    <w:rsid w:val="00DF3E2C"/>
    <w:rsid w:val="00F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E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The Midas Legacy welcome message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9175F19-4E80-48C4-931A-C40E2DECAA67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43CA9F99-19FD-44FC-90CC-F585216D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Barwick</dc:creator>
  <cp:lastModifiedBy>Richard Bawrick</cp:lastModifiedBy>
  <cp:revision>2</cp:revision>
  <dcterms:created xsi:type="dcterms:W3CDTF">2018-07-17T19:02:00Z</dcterms:created>
  <dcterms:modified xsi:type="dcterms:W3CDTF">2018-07-17T19:02:00Z</dcterms:modified>
</cp:coreProperties>
</file>